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583" w:rsidRDefault="001A4834" w:rsidP="001A4834">
      <w:pPr>
        <w:spacing w:after="0" w:line="240" w:lineRule="auto"/>
        <w:jc w:val="center"/>
        <w:rPr>
          <w:u w:val="single"/>
        </w:rPr>
      </w:pPr>
      <w:r>
        <w:t xml:space="preserve">Signature of Applicant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A4834" w:rsidRDefault="001A4834" w:rsidP="001A4834">
      <w:pPr>
        <w:spacing w:after="0" w:line="240" w:lineRule="auto"/>
        <w:jc w:val="center"/>
        <w:rPr>
          <w:u w:val="single"/>
        </w:rPr>
      </w:pPr>
    </w:p>
    <w:p w:rsidR="003E0140" w:rsidRDefault="003E0140" w:rsidP="001A4834">
      <w:pPr>
        <w:spacing w:after="0" w:line="240" w:lineRule="auto"/>
        <w:jc w:val="center"/>
        <w:rPr>
          <w:b/>
        </w:rPr>
      </w:pPr>
    </w:p>
    <w:p w:rsidR="001A4834" w:rsidRDefault="001A4834" w:rsidP="001A4834">
      <w:pPr>
        <w:spacing w:after="0" w:line="240" w:lineRule="auto"/>
        <w:jc w:val="center"/>
        <w:rPr>
          <w:b/>
        </w:rPr>
      </w:pPr>
      <w:r>
        <w:rPr>
          <w:b/>
        </w:rPr>
        <w:t xml:space="preserve">Medical certificate for non-gazetted officer/official recommended for </w:t>
      </w:r>
    </w:p>
    <w:p w:rsidR="001A4834" w:rsidRDefault="001A4834" w:rsidP="001A4834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leave</w:t>
      </w:r>
      <w:proofErr w:type="gramEnd"/>
      <w:r>
        <w:rPr>
          <w:b/>
        </w:rPr>
        <w:t xml:space="preserve"> or extension or Commutation of leave</w:t>
      </w:r>
    </w:p>
    <w:p w:rsidR="001A4834" w:rsidRDefault="001A4834" w:rsidP="001A4834">
      <w:pPr>
        <w:spacing w:after="0" w:line="240" w:lineRule="auto"/>
        <w:jc w:val="center"/>
        <w:rPr>
          <w:b/>
        </w:rPr>
      </w:pPr>
      <w:r>
        <w:rPr>
          <w:b/>
        </w:rPr>
        <w:t>(Govt. of India, Finance Department No.173 S.R. dated 16</w:t>
      </w:r>
      <w:r w:rsidRPr="001A4834">
        <w:rPr>
          <w:b/>
          <w:vertAlign w:val="superscript"/>
        </w:rPr>
        <w:t>th</w:t>
      </w:r>
      <w:r>
        <w:rPr>
          <w:b/>
        </w:rPr>
        <w:t xml:space="preserve"> March, 1931)</w:t>
      </w:r>
    </w:p>
    <w:p w:rsidR="001A4834" w:rsidRDefault="001A4834" w:rsidP="001A4834">
      <w:pPr>
        <w:spacing w:after="0" w:line="240" w:lineRule="auto"/>
        <w:jc w:val="center"/>
        <w:rPr>
          <w:b/>
        </w:rPr>
      </w:pPr>
    </w:p>
    <w:p w:rsidR="001A4834" w:rsidRDefault="001A4834" w:rsidP="003E0140">
      <w:pPr>
        <w:spacing w:after="0" w:line="480" w:lineRule="auto"/>
        <w:jc w:val="center"/>
        <w:rPr>
          <w:b/>
        </w:rPr>
      </w:pPr>
    </w:p>
    <w:p w:rsidR="001A4834" w:rsidRDefault="001A4834" w:rsidP="003E0140">
      <w:pPr>
        <w:spacing w:after="0" w:line="480" w:lineRule="auto"/>
        <w:ind w:firstLine="720"/>
      </w:pPr>
      <w:r w:rsidRPr="001A4834">
        <w:t xml:space="preserve">I </w:t>
      </w:r>
      <w:sdt>
        <w:sdtPr>
          <w:alias w:val="DoctorName"/>
          <w:tag w:val="DoctorName"/>
          <w:id w:val="-1331667841"/>
          <w:placeholder>
            <w:docPart w:val="56074A3EF0F64CAB9A69B4EBB62CEAB6"/>
          </w:placeholder>
          <w:temporary/>
          <w15:color w:val="000000"/>
        </w:sdtPr>
        <w:sdtEndPr>
          <w:rPr>
            <w:u w:val="single"/>
          </w:rPr>
        </w:sdtEndPr>
        <w:sdtContent>
          <w:r w:rsidRPr="001A4834">
            <w:rPr>
              <w:u w:val="single"/>
            </w:rPr>
            <w:t>Doctor Name</w:t>
          </w:r>
        </w:sdtContent>
      </w:sdt>
      <w:r>
        <w:rPr>
          <w:u w:val="single"/>
        </w:rPr>
        <w:t xml:space="preserve"> </w:t>
      </w:r>
      <w:r>
        <w:t xml:space="preserve">after careful examination of the case hereby certify that </w:t>
      </w:r>
      <w:sdt>
        <w:sdtPr>
          <w:rPr>
            <w:u w:val="single"/>
          </w:rPr>
          <w:alias w:val="PatientName"/>
          <w:tag w:val="Patient Name"/>
          <w:id w:val="-1421414005"/>
          <w:placeholder>
            <w:docPart w:val="56074A3EF0F64CAB9A69B4EBB62CEAB6"/>
          </w:placeholder>
          <w:temporary/>
          <w15:color w:val="000000"/>
        </w:sdtPr>
        <w:sdtEndPr/>
        <w:sdtContent>
          <w:r w:rsidRPr="001A4834">
            <w:rPr>
              <w:u w:val="single"/>
            </w:rPr>
            <w:t>Patient Name</w:t>
          </w:r>
        </w:sdtContent>
      </w:sdt>
      <w:r>
        <w:t xml:space="preserve"> whose signature is given above is suffering from </w:t>
      </w:r>
      <w:sdt>
        <w:sdtPr>
          <w:alias w:val="Diagnosis"/>
          <w:tag w:val="Diagnosis"/>
          <w:id w:val="-1044675773"/>
          <w:placeholder>
            <w:docPart w:val="56074A3EF0F64CAB9A69B4EBB62CEAB6"/>
          </w:placeholder>
          <w:temporary/>
        </w:sdtPr>
        <w:sdtEndPr/>
        <w:sdtContent>
          <w:r w:rsidRPr="001A4834">
            <w:rPr>
              <w:u w:val="single"/>
            </w:rPr>
            <w:t>Diagnosis</w:t>
          </w:r>
        </w:sdtContent>
      </w:sdt>
      <w:r>
        <w:t xml:space="preserve"> and I consider that a period of absence from duty </w:t>
      </w:r>
      <w:r w:rsidR="000233E0">
        <w:t xml:space="preserve">of </w:t>
      </w:r>
      <w:sdt>
        <w:sdtPr>
          <w:alias w:val="Duration"/>
          <w:tag w:val="Duration"/>
          <w:id w:val="1757862085"/>
          <w:placeholder>
            <w:docPart w:val="DefaultPlaceholder_1081868574"/>
          </w:placeholder>
          <w:temporary/>
          <w15:color w:val="000000"/>
        </w:sdtPr>
        <w:sdtEndPr/>
        <w:sdtContent>
          <w:r w:rsidR="000233E0" w:rsidRPr="000233E0">
            <w:rPr>
              <w:u w:val="single"/>
            </w:rPr>
            <w:t>duration</w:t>
          </w:r>
        </w:sdtContent>
      </w:sdt>
      <w:r>
        <w:t xml:space="preserve">  with effect from</w:t>
      </w:r>
      <w:r w:rsidR="00D93B36">
        <w:t xml:space="preserve"> </w:t>
      </w:r>
      <w:sdt>
        <w:sdtPr>
          <w:alias w:val="FromDate"/>
          <w:tag w:val="FromDate"/>
          <w:id w:val="-989395913"/>
          <w:placeholder>
            <w:docPart w:val="DefaultPlaceholder_1081868574"/>
          </w:placeholder>
          <w15:color w:val="000000"/>
        </w:sdtPr>
        <w:sdtContent>
          <w:r w:rsidR="00D93B36" w:rsidRPr="00D93B36">
            <w:rPr>
              <w:u w:val="single"/>
            </w:rPr>
            <w:t>FromDate</w:t>
          </w:r>
        </w:sdtContent>
      </w:sdt>
      <w:r>
        <w:t xml:space="preserve"> is absolutely necessary for restoration of this health</w:t>
      </w:r>
    </w:p>
    <w:p w:rsidR="001A4834" w:rsidRDefault="001A4834" w:rsidP="001A4834">
      <w:pPr>
        <w:spacing w:after="0" w:line="240" w:lineRule="auto"/>
      </w:pPr>
    </w:p>
    <w:p w:rsidR="001A4834" w:rsidRDefault="001A4834" w:rsidP="001A4834">
      <w:pPr>
        <w:spacing w:after="0" w:line="240" w:lineRule="auto"/>
      </w:pPr>
      <w:bookmarkStart w:id="0" w:name="_GoBack"/>
      <w:bookmarkEnd w:id="0"/>
    </w:p>
    <w:p w:rsidR="00B441CA" w:rsidRDefault="00B441CA" w:rsidP="001A4834">
      <w:pPr>
        <w:spacing w:after="0" w:line="240" w:lineRule="auto"/>
      </w:pPr>
    </w:p>
    <w:p w:rsidR="00B441CA" w:rsidRDefault="00B441CA" w:rsidP="001A4834">
      <w:pPr>
        <w:spacing w:after="0" w:line="240" w:lineRule="auto"/>
      </w:pPr>
    </w:p>
    <w:p w:rsidR="00B441CA" w:rsidRDefault="00B441CA" w:rsidP="001A4834">
      <w:pPr>
        <w:spacing w:after="0" w:line="240" w:lineRule="auto"/>
      </w:pPr>
    </w:p>
    <w:p w:rsidR="00B441CA" w:rsidRDefault="00B441CA" w:rsidP="001A4834">
      <w:pPr>
        <w:spacing w:after="0" w:line="240" w:lineRule="auto"/>
      </w:pPr>
    </w:p>
    <w:p w:rsidR="001A4834" w:rsidRDefault="001A4834" w:rsidP="001A4834">
      <w:pPr>
        <w:spacing w:after="0" w:line="240" w:lineRule="auto"/>
      </w:pPr>
    </w:p>
    <w:p w:rsidR="001A4834" w:rsidRDefault="001A4834" w:rsidP="001A4834">
      <w:pPr>
        <w:spacing w:after="0" w:line="240" w:lineRule="auto"/>
      </w:pPr>
      <w:r>
        <w:t>Dated:</w:t>
      </w:r>
      <w:r>
        <w:tab/>
      </w:r>
      <w:r>
        <w:tab/>
      </w:r>
      <w:sdt>
        <w:sdtPr>
          <w:rPr>
            <w:u w:val="single"/>
          </w:rPr>
          <w:alias w:val="Dated"/>
          <w:tag w:val="Dated"/>
          <w:id w:val="926920711"/>
          <w:placeholder>
            <w:docPart w:val="56074A3EF0F64CAB9A69B4EBB62CEAB6"/>
          </w:placeholder>
          <w:temporary/>
          <w15:color w:val="000000"/>
        </w:sdtPr>
        <w:sdtEndPr/>
        <w:sdtContent>
          <w:r w:rsidRPr="001A4834">
            <w:rPr>
              <w:u w:val="single"/>
            </w:rPr>
            <w:t>Dated</w:t>
          </w:r>
        </w:sdtContent>
      </w:sdt>
    </w:p>
    <w:p w:rsidR="001A4834" w:rsidRDefault="001A4834" w:rsidP="001A4834">
      <w:pPr>
        <w:spacing w:after="0" w:line="240" w:lineRule="auto"/>
        <w:jc w:val="right"/>
      </w:pPr>
      <w:r>
        <w:t>Government Medical Attendant</w:t>
      </w:r>
    </w:p>
    <w:p w:rsidR="001A4834" w:rsidRPr="001A4834" w:rsidRDefault="001A4834" w:rsidP="001A4834">
      <w:pPr>
        <w:spacing w:after="0" w:line="240" w:lineRule="auto"/>
        <w:jc w:val="right"/>
      </w:pPr>
      <w:r>
        <w:t>Or Registered Pract</w:t>
      </w:r>
      <w:r w:rsidR="00843669">
        <w:t>it</w:t>
      </w:r>
      <w:r>
        <w:t>ioner (No.</w:t>
      </w:r>
      <w:r>
        <w:tab/>
      </w:r>
      <w:r>
        <w:tab/>
        <w:t>)</w:t>
      </w:r>
    </w:p>
    <w:sectPr w:rsidR="001A4834" w:rsidRPr="001A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E0"/>
    <w:rsid w:val="0001363A"/>
    <w:rsid w:val="000233E0"/>
    <w:rsid w:val="001A4834"/>
    <w:rsid w:val="002C2717"/>
    <w:rsid w:val="003E0140"/>
    <w:rsid w:val="00493344"/>
    <w:rsid w:val="00595B41"/>
    <w:rsid w:val="005F12E2"/>
    <w:rsid w:val="007B4D82"/>
    <w:rsid w:val="00843669"/>
    <w:rsid w:val="0095471E"/>
    <w:rsid w:val="00996583"/>
    <w:rsid w:val="00B441CA"/>
    <w:rsid w:val="00CF74B3"/>
    <w:rsid w:val="00D93B36"/>
    <w:rsid w:val="00DE32AB"/>
    <w:rsid w:val="00EF0615"/>
    <w:rsid w:val="00FD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A4DEE-25FC-4BCA-AB03-70C9FA12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47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drive\DH\Medical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074A3EF0F64CAB9A69B4EBB62CE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3857C-9DB0-4DC9-B830-D776EC881755}"/>
      </w:docPartPr>
      <w:docPartBody>
        <w:p w:rsidR="00133AE3" w:rsidRDefault="00A038C4">
          <w:pPr>
            <w:pStyle w:val="56074A3EF0F64CAB9A69B4EBB62CEAB6"/>
          </w:pPr>
          <w:r w:rsidRPr="004F2BC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FCEDB-75F3-4928-9797-BED57C9B643F}"/>
      </w:docPartPr>
      <w:docPartBody>
        <w:p w:rsidR="00133AE3" w:rsidRDefault="00C7387D">
          <w:r w:rsidRPr="008307A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7D"/>
    <w:rsid w:val="00133AE3"/>
    <w:rsid w:val="002A2F1D"/>
    <w:rsid w:val="006745E5"/>
    <w:rsid w:val="00A038C4"/>
    <w:rsid w:val="00B309A7"/>
    <w:rsid w:val="00C7387D"/>
    <w:rsid w:val="00E3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87D"/>
    <w:rPr>
      <w:color w:val="808080"/>
    </w:rPr>
  </w:style>
  <w:style w:type="paragraph" w:customStyle="1" w:styleId="56074A3EF0F64CAB9A69B4EBB62CEAB6">
    <w:name w:val="56074A3EF0F64CAB9A69B4EBB62CE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Medical Certificate.dotx</Template>
  <TotalTime>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 Arun J</dc:creator>
  <cp:keywords/>
  <dc:description/>
  <cp:lastModifiedBy>Jahan Arun J</cp:lastModifiedBy>
  <cp:revision>8</cp:revision>
  <dcterms:created xsi:type="dcterms:W3CDTF">2015-03-24T14:27:00Z</dcterms:created>
  <dcterms:modified xsi:type="dcterms:W3CDTF">2015-03-24T15:25:00Z</dcterms:modified>
</cp:coreProperties>
</file>